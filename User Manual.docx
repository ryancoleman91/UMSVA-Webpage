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382C" w14:textId="5D7F643E"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8154F40" w14:textId="77777777" w:rsidTr="00D077E9">
        <w:trPr>
          <w:trHeight w:val="1894"/>
        </w:trPr>
        <w:tc>
          <w:tcPr>
            <w:tcW w:w="5580" w:type="dxa"/>
            <w:tcBorders>
              <w:top w:val="nil"/>
              <w:left w:val="nil"/>
              <w:bottom w:val="nil"/>
              <w:right w:val="nil"/>
            </w:tcBorders>
          </w:tcPr>
          <w:p w14:paraId="5F6EB8E3" w14:textId="5F5D42E6" w:rsidR="00D077E9" w:rsidRDefault="00D077E9" w:rsidP="00D077E9">
            <w:r>
              <w:rPr>
                <w:noProof/>
              </w:rPr>
              <mc:AlternateContent>
                <mc:Choice Requires="wps">
                  <w:drawing>
                    <wp:inline distT="0" distB="0" distL="0" distR="0" wp14:anchorId="4960D418" wp14:editId="22B58578">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B0EA280" w14:textId="44A46B10" w:rsidR="00D077E9" w:rsidRPr="00D86945" w:rsidRDefault="00BA5CFE" w:rsidP="00D077E9">
                                  <w:pPr>
                                    <w:pStyle w:val="Title"/>
                                    <w:spacing w:after="0"/>
                                  </w:pPr>
                                  <w: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60D418"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4B0EA280" w14:textId="44A46B10" w:rsidR="00D077E9" w:rsidRPr="00D86945" w:rsidRDefault="00BA5CFE" w:rsidP="00D077E9">
                            <w:pPr>
                              <w:pStyle w:val="Title"/>
                              <w:spacing w:after="0"/>
                            </w:pPr>
                            <w:r>
                              <w:t>User Manual</w:t>
                            </w:r>
                          </w:p>
                        </w:txbxContent>
                      </v:textbox>
                      <w10:anchorlock/>
                    </v:shape>
                  </w:pict>
                </mc:Fallback>
              </mc:AlternateContent>
            </w:r>
          </w:p>
          <w:p w14:paraId="35B7D28E" w14:textId="77777777" w:rsidR="00D077E9" w:rsidRDefault="00D077E9" w:rsidP="00D077E9">
            <w:r>
              <w:rPr>
                <w:noProof/>
              </w:rPr>
              <mc:AlternateContent>
                <mc:Choice Requires="wps">
                  <w:drawing>
                    <wp:inline distT="0" distB="0" distL="0" distR="0" wp14:anchorId="28CE23E3" wp14:editId="0743866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C2339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2EDCD791" w14:textId="77777777" w:rsidTr="00D077E9">
        <w:trPr>
          <w:trHeight w:val="7636"/>
        </w:trPr>
        <w:tc>
          <w:tcPr>
            <w:tcW w:w="5580" w:type="dxa"/>
            <w:tcBorders>
              <w:top w:val="nil"/>
              <w:left w:val="nil"/>
              <w:bottom w:val="nil"/>
              <w:right w:val="nil"/>
            </w:tcBorders>
          </w:tcPr>
          <w:p w14:paraId="148E36E6" w14:textId="7E1DEFCB" w:rsidR="00D077E9" w:rsidRDefault="00D077E9" w:rsidP="00D077E9">
            <w:pPr>
              <w:rPr>
                <w:noProof/>
              </w:rPr>
            </w:pPr>
          </w:p>
        </w:tc>
      </w:tr>
      <w:tr w:rsidR="00D077E9" w14:paraId="02B4F71C" w14:textId="77777777" w:rsidTr="00D077E9">
        <w:trPr>
          <w:trHeight w:val="2171"/>
        </w:trPr>
        <w:tc>
          <w:tcPr>
            <w:tcW w:w="5580" w:type="dxa"/>
            <w:tcBorders>
              <w:top w:val="nil"/>
              <w:left w:val="nil"/>
              <w:bottom w:val="nil"/>
              <w:right w:val="nil"/>
            </w:tcBorders>
          </w:tcPr>
          <w:sdt>
            <w:sdtPr>
              <w:id w:val="1080870105"/>
              <w:placeholder>
                <w:docPart w:val="F8A72B27022F4B04BDCF869CD4E10822"/>
              </w:placeholder>
              <w15:appearance w15:val="hidden"/>
            </w:sdtPr>
            <w:sdtEndPr/>
            <w:sdtContent>
              <w:p w14:paraId="6946B07D" w14:textId="1BB19D48"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7A10C1">
                  <w:rPr>
                    <w:rStyle w:val="SubtitleChar"/>
                    <w:b w:val="0"/>
                    <w:noProof/>
                  </w:rPr>
                  <w:t>August 25</w:t>
                </w:r>
                <w:r w:rsidRPr="00D86945">
                  <w:rPr>
                    <w:rStyle w:val="SubtitleChar"/>
                    <w:b w:val="0"/>
                  </w:rPr>
                  <w:fldChar w:fldCharType="end"/>
                </w:r>
              </w:p>
            </w:sdtContent>
          </w:sdt>
          <w:p w14:paraId="57ED8AF1"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4879CBE" wp14:editId="21950CE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9CC79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EF83018" w14:textId="77777777" w:rsidR="00D077E9" w:rsidRDefault="00D077E9" w:rsidP="00D077E9">
            <w:pPr>
              <w:rPr>
                <w:noProof/>
                <w:sz w:val="10"/>
                <w:szCs w:val="10"/>
              </w:rPr>
            </w:pPr>
          </w:p>
          <w:p w14:paraId="2259DBD1" w14:textId="77777777" w:rsidR="00D077E9" w:rsidRDefault="00D077E9" w:rsidP="00D077E9">
            <w:pPr>
              <w:rPr>
                <w:noProof/>
                <w:sz w:val="10"/>
                <w:szCs w:val="10"/>
              </w:rPr>
            </w:pPr>
          </w:p>
          <w:p w14:paraId="6C52A542" w14:textId="3E11D335" w:rsidR="00D077E9" w:rsidRDefault="007A10C1" w:rsidP="00D077E9">
            <w:sdt>
              <w:sdtPr>
                <w:id w:val="-1740469667"/>
                <w:placeholder>
                  <w:docPart w:val="949FCEF6572444B3B19D82E7987E4F29"/>
                </w:placeholder>
                <w15:appearance w15:val="hidden"/>
              </w:sdtPr>
              <w:sdtEndPr/>
              <w:sdtContent>
                <w:r w:rsidR="006C6662">
                  <w:t>Ryan Coleman</w:t>
                </w:r>
              </w:sdtContent>
            </w:sdt>
          </w:p>
          <w:p w14:paraId="399AC7FE" w14:textId="4CE04770" w:rsidR="00D077E9" w:rsidRDefault="006C6662" w:rsidP="00D077E9">
            <w:r>
              <w:t>Senior Project</w:t>
            </w:r>
          </w:p>
          <w:p w14:paraId="01F72E39" w14:textId="77777777" w:rsidR="00D077E9" w:rsidRPr="00D86945" w:rsidRDefault="00D077E9" w:rsidP="00D077E9">
            <w:pPr>
              <w:rPr>
                <w:noProof/>
                <w:sz w:val="10"/>
                <w:szCs w:val="10"/>
              </w:rPr>
            </w:pPr>
          </w:p>
        </w:tc>
      </w:tr>
    </w:tbl>
    <w:p w14:paraId="2F4FEB59" w14:textId="7CB1F87D" w:rsidR="006C6662" w:rsidRPr="006C6662" w:rsidRDefault="00FF724F" w:rsidP="006C6662">
      <w:pPr>
        <w:pStyle w:val="NoSpacing"/>
        <w:rPr>
          <w:rFonts w:ascii="Times New Roman" w:hAnsi="Times New Roman" w:cs="Times New Roman"/>
          <w:b/>
          <w:bCs/>
        </w:rPr>
      </w:pPr>
      <w:r>
        <w:rPr>
          <w:noProof/>
        </w:rPr>
        <mc:AlternateContent>
          <mc:Choice Requires="wps">
            <w:drawing>
              <wp:anchor distT="0" distB="0" distL="114300" distR="114300" simplePos="0" relativeHeight="251658241" behindDoc="1" locked="0" layoutInCell="1" allowOverlap="1" wp14:anchorId="195F131C" wp14:editId="78722CB2">
                <wp:simplePos x="0" y="0"/>
                <wp:positionH relativeFrom="column">
                  <wp:posOffset>-207646</wp:posOffset>
                </wp:positionH>
                <wp:positionV relativeFrom="page">
                  <wp:posOffset>7058025</wp:posOffset>
                </wp:positionV>
                <wp:extent cx="6696075" cy="2447925"/>
                <wp:effectExtent l="0" t="0" r="952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6696075" cy="2447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B5B2F" id="Rectangle 3" o:spid="_x0000_s1026" alt="white rectangle for text on cover" style="position:absolute;margin-left:-16.35pt;margin-top:555.75pt;width:527.25pt;height:192.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" fillcolor="white [3212]" stroked="f" strokeweight="2pt">
                <w10:wrap anchory="page"/>
              </v:rect>
            </w:pict>
          </mc:Fallback>
        </mc:AlternateContent>
      </w:r>
      <w:r>
        <w:rPr>
          <w:noProof/>
        </w:rPr>
        <mc:AlternateContent>
          <mc:Choice Requires="wps">
            <w:drawing>
              <wp:anchor distT="45720" distB="45720" distL="114300" distR="114300" simplePos="0" relativeHeight="251658243" behindDoc="0" locked="0" layoutInCell="1" allowOverlap="1" wp14:anchorId="515BD26F" wp14:editId="5A1FD673">
                <wp:simplePos x="0" y="0"/>
                <wp:positionH relativeFrom="column">
                  <wp:posOffset>3893185</wp:posOffset>
                </wp:positionH>
                <wp:positionV relativeFrom="paragraph">
                  <wp:posOffset>5937885</wp:posOffset>
                </wp:positionV>
                <wp:extent cx="2360930" cy="1404620"/>
                <wp:effectExtent l="0" t="0" r="101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0F8D490" w14:textId="00582331" w:rsidR="003741FF" w:rsidRDefault="003741FF">
                            <w:r>
                              <w:rPr>
                                <w:noProof/>
                              </w:rPr>
                              <w:drawing>
                                <wp:inline distT="0" distB="0" distL="0" distR="0" wp14:anchorId="004C3658" wp14:editId="307269D1">
                                  <wp:extent cx="2308860" cy="1991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8860" cy="199136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5BD26F" id="Text Box 2" o:spid="_x0000_s1027" type="#_x0000_t202" style="position:absolute;margin-left:306.55pt;margin-top:467.55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" strokecolor="white [3212]">
                <v:textbox style="mso-fit-shape-to-text:t">
                  <w:txbxContent>
                    <w:p w14:paraId="20F8D490" w14:textId="00582331" w:rsidR="003741FF" w:rsidRDefault="003741FF">
                      <w:r>
                        <w:rPr>
                          <w:noProof/>
                        </w:rPr>
                        <w:drawing>
                          <wp:inline distT="0" distB="0" distL="0" distR="0" wp14:anchorId="004C3658" wp14:editId="307269D1">
                            <wp:extent cx="2308860" cy="1991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8860" cy="1991360"/>
                                    </a:xfrm>
                                    <a:prstGeom prst="rect">
                                      <a:avLst/>
                                    </a:prstGeom>
                                  </pic:spPr>
                                </pic:pic>
                              </a:graphicData>
                            </a:graphic>
                          </wp:inline>
                        </w:drawing>
                      </w:r>
                    </w:p>
                  </w:txbxContent>
                </v:textbox>
                <w10:wrap type="square"/>
              </v:shape>
            </w:pict>
          </mc:Fallback>
        </mc:AlternateContent>
      </w:r>
      <w:r w:rsidR="00D077E9" w:rsidRPr="00D967AC">
        <w:rPr>
          <w:noProof/>
        </w:rPr>
        <w:drawing>
          <wp:anchor distT="0" distB="0" distL="114300" distR="114300" simplePos="0" relativeHeight="251658242" behindDoc="0" locked="0" layoutInCell="1" allowOverlap="1" wp14:anchorId="6E1BBDC5" wp14:editId="7FD49D45">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58240" behindDoc="1" locked="0" layoutInCell="1" allowOverlap="1" wp14:anchorId="3A1873D6" wp14:editId="58AB5BAC">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5EAA7" id="Rectangle 2" o:spid="_x0000_s1026" alt="colored rectangle" style="position:absolute;margin-left:-58.8pt;margin-top:525.2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" fillcolor="#061f57 [2415]" stroked="f" strokeweight="2pt">
                <w10:wrap anchory="page"/>
              </v:rect>
            </w:pict>
          </mc:Fallback>
        </mc:AlternateContent>
      </w:r>
      <w:r w:rsidR="00D077E9">
        <w:br w:type="page"/>
      </w:r>
      <w:r w:rsidR="00BA5CFE">
        <w:rPr>
          <w:rFonts w:ascii="Times New Roman" w:hAnsi="Times New Roman" w:cs="Times New Roman"/>
          <w:b/>
          <w:bCs/>
        </w:rPr>
        <w:lastRenderedPageBreak/>
        <w:t>Installation</w:t>
      </w:r>
      <w:r w:rsidR="006C6662" w:rsidRPr="006C6662">
        <w:rPr>
          <w:rFonts w:ascii="Times New Roman" w:hAnsi="Times New Roman" w:cs="Times New Roman"/>
          <w:b/>
          <w:bCs/>
        </w:rPr>
        <w:tab/>
      </w:r>
    </w:p>
    <w:p w14:paraId="452D6B33" w14:textId="14E5DD09" w:rsidR="00665AA8" w:rsidRPr="00665AA8" w:rsidRDefault="006C6662" w:rsidP="00665AA8">
      <w:pPr>
        <w:pStyle w:val="NoSpacing"/>
        <w:rPr>
          <w:rFonts w:ascii="Times New Roman" w:hAnsi="Times New Roman" w:cs="Times New Roman"/>
          <w:bCs/>
        </w:rPr>
      </w:pPr>
      <w:r w:rsidRPr="006C6662">
        <w:rPr>
          <w:rFonts w:ascii="Times New Roman" w:hAnsi="Times New Roman" w:cs="Times New Roman"/>
          <w:b/>
          <w:bCs/>
        </w:rPr>
        <w:tab/>
      </w:r>
      <w:r w:rsidR="00C10105" w:rsidRPr="00C47474">
        <w:rPr>
          <w:rFonts w:ascii="Times New Roman" w:hAnsi="Times New Roman" w:cs="Times New Roman"/>
        </w:rPr>
        <w:t xml:space="preserve">To begin to ready your machine for the TAF form web </w:t>
      </w:r>
      <w:r w:rsidR="00C47474" w:rsidRPr="00C47474">
        <w:rPr>
          <w:rFonts w:ascii="Times New Roman" w:hAnsi="Times New Roman" w:cs="Times New Roman"/>
        </w:rPr>
        <w:t xml:space="preserve">app, you need to first install Django since it is used for the framework. </w:t>
      </w:r>
      <w:r w:rsidR="00665AA8" w:rsidRPr="00C47474">
        <w:rPr>
          <w:rFonts w:ascii="Times New Roman" w:hAnsi="Times New Roman" w:cs="Times New Roman"/>
          <w:bCs/>
        </w:rPr>
        <w:t>Django is a Python web framework, thus requiring Python to be installed on your machine.</w:t>
      </w:r>
      <w:r w:rsidR="00C47474">
        <w:rPr>
          <w:rFonts w:ascii="Times New Roman" w:hAnsi="Times New Roman" w:cs="Times New Roman"/>
          <w:bCs/>
        </w:rPr>
        <w:t xml:space="preserve"> </w:t>
      </w:r>
      <w:r w:rsidR="00665AA8" w:rsidRPr="00665AA8">
        <w:rPr>
          <w:rFonts w:ascii="Times New Roman" w:hAnsi="Times New Roman" w:cs="Times New Roman"/>
          <w:bCs/>
        </w:rPr>
        <w:t>To install Python on your machine go to </w:t>
      </w:r>
      <w:hyperlink r:id="rId10" w:history="1">
        <w:r w:rsidR="00665AA8" w:rsidRPr="00665AA8">
          <w:rPr>
            <w:rStyle w:val="Hyperlink"/>
            <w:rFonts w:ascii="Times New Roman" w:hAnsi="Times New Roman" w:cs="Times New Roman"/>
            <w:bCs/>
          </w:rPr>
          <w:t>https://python.org/download/</w:t>
        </w:r>
      </w:hyperlink>
      <w:r w:rsidR="00665AA8" w:rsidRPr="00665AA8">
        <w:rPr>
          <w:rFonts w:ascii="Times New Roman" w:hAnsi="Times New Roman" w:cs="Times New Roman"/>
          <w:bCs/>
        </w:rPr>
        <w:t>, and download a Windows MSI installer for Python. Once downloaded, run the MSI installer and follow the on-screen instructions.</w:t>
      </w:r>
      <w:r w:rsidR="00A66543">
        <w:rPr>
          <w:rFonts w:ascii="Times New Roman" w:hAnsi="Times New Roman" w:cs="Times New Roman"/>
          <w:bCs/>
        </w:rPr>
        <w:t xml:space="preserve"> </w:t>
      </w:r>
      <w:r w:rsidR="00665AA8" w:rsidRPr="00665AA8">
        <w:rPr>
          <w:rFonts w:ascii="Times New Roman" w:hAnsi="Times New Roman" w:cs="Times New Roman"/>
          <w:bCs/>
        </w:rPr>
        <w:t>After installation, open the command prompt and check the Python version by executing </w:t>
      </w:r>
      <w:r w:rsidR="00665AA8" w:rsidRPr="00665AA8">
        <w:rPr>
          <w:rFonts w:ascii="Times New Roman" w:hAnsi="Times New Roman" w:cs="Times New Roman"/>
          <w:b/>
          <w:bCs/>
        </w:rPr>
        <w:t>python --version</w:t>
      </w:r>
      <w:r w:rsidR="00665AA8" w:rsidRPr="00665AA8">
        <w:rPr>
          <w:rFonts w:ascii="Times New Roman" w:hAnsi="Times New Roman" w:cs="Times New Roman"/>
          <w:bCs/>
        </w:rPr>
        <w:t>. If you encounter a problem, make sure you have set the </w:t>
      </w:r>
      <w:r w:rsidR="00665AA8" w:rsidRPr="00665AA8">
        <w:rPr>
          <w:rFonts w:ascii="Times New Roman" w:hAnsi="Times New Roman" w:cs="Times New Roman"/>
          <w:b/>
          <w:bCs/>
        </w:rPr>
        <w:t>PATH</w:t>
      </w:r>
      <w:r w:rsidR="00665AA8" w:rsidRPr="00665AA8">
        <w:rPr>
          <w:rFonts w:ascii="Times New Roman" w:hAnsi="Times New Roman" w:cs="Times New Roman"/>
          <w:bCs/>
        </w:rPr>
        <w:t> variable correctly. You might need to adjust your </w:t>
      </w:r>
      <w:r w:rsidR="00665AA8" w:rsidRPr="00665AA8">
        <w:rPr>
          <w:rFonts w:ascii="Times New Roman" w:hAnsi="Times New Roman" w:cs="Times New Roman"/>
          <w:b/>
          <w:bCs/>
        </w:rPr>
        <w:t>PATH</w:t>
      </w:r>
      <w:r w:rsidR="00665AA8" w:rsidRPr="00665AA8">
        <w:rPr>
          <w:rFonts w:ascii="Times New Roman" w:hAnsi="Times New Roman" w:cs="Times New Roman"/>
          <w:bCs/>
        </w:rPr>
        <w:t> environment variable to include paths to the Python executable and additional scripts. For example, if your Python is installed in </w:t>
      </w:r>
      <w:r w:rsidR="00665AA8" w:rsidRPr="00665AA8">
        <w:rPr>
          <w:rFonts w:ascii="Times New Roman" w:hAnsi="Times New Roman" w:cs="Times New Roman"/>
          <w:b/>
          <w:bCs/>
        </w:rPr>
        <w:t>C:\Python34\</w:t>
      </w:r>
      <w:r w:rsidR="00665AA8" w:rsidRPr="00665AA8">
        <w:rPr>
          <w:rFonts w:ascii="Times New Roman" w:hAnsi="Times New Roman" w:cs="Times New Roman"/>
          <w:bCs/>
        </w:rPr>
        <w:t>, the following paths need to be added to </w:t>
      </w:r>
      <w:r w:rsidR="00665AA8" w:rsidRPr="00665AA8">
        <w:rPr>
          <w:rFonts w:ascii="Times New Roman" w:hAnsi="Times New Roman" w:cs="Times New Roman"/>
          <w:b/>
          <w:bCs/>
        </w:rPr>
        <w:t>PATH</w:t>
      </w:r>
      <w:r w:rsidR="00665AA8" w:rsidRPr="00665AA8">
        <w:rPr>
          <w:rFonts w:ascii="Times New Roman" w:hAnsi="Times New Roman" w:cs="Times New Roman"/>
          <w:bCs/>
        </w:rPr>
        <w:t>:</w:t>
      </w:r>
    </w:p>
    <w:p w14:paraId="076D169F" w14:textId="3FE0EBC0" w:rsidR="00C232EE" w:rsidRDefault="00665AA8" w:rsidP="00C232EE">
      <w:pPr>
        <w:pStyle w:val="NoSpacing"/>
        <w:numPr>
          <w:ilvl w:val="0"/>
          <w:numId w:val="2"/>
        </w:numPr>
        <w:rPr>
          <w:rFonts w:ascii="Times New Roman" w:hAnsi="Times New Roman" w:cs="Times New Roman"/>
          <w:bCs/>
        </w:rPr>
      </w:pPr>
      <w:proofErr w:type="gramStart"/>
      <w:r w:rsidRPr="00665AA8">
        <w:rPr>
          <w:rFonts w:ascii="Times New Roman" w:hAnsi="Times New Roman" w:cs="Times New Roman"/>
          <w:bCs/>
        </w:rPr>
        <w:t>C:\Python34\;C:\Python34\Scripts</w:t>
      </w:r>
      <w:proofErr w:type="gramEnd"/>
      <w:r w:rsidRPr="00665AA8">
        <w:rPr>
          <w:rFonts w:ascii="Times New Roman" w:hAnsi="Times New Roman" w:cs="Times New Roman"/>
          <w:bCs/>
        </w:rPr>
        <w:t>;</w:t>
      </w:r>
    </w:p>
    <w:p w14:paraId="32C0EB7C" w14:textId="57D168C9" w:rsidR="00C232EE" w:rsidRDefault="00C232EE" w:rsidP="00C232EE">
      <w:pPr>
        <w:pStyle w:val="NoSpacing"/>
        <w:rPr>
          <w:rFonts w:ascii="Times New Roman" w:hAnsi="Times New Roman" w:cs="Times New Roman"/>
          <w:bCs/>
        </w:rPr>
      </w:pPr>
      <w:r>
        <w:rPr>
          <w:rFonts w:ascii="Times New Roman" w:hAnsi="Times New Roman" w:cs="Times New Roman"/>
          <w:bCs/>
        </w:rPr>
        <w:t>After installing and verifying that python has been installed, the next step is to install PIP</w:t>
      </w:r>
      <w:r w:rsidR="00976B9D">
        <w:rPr>
          <w:rFonts w:ascii="Times New Roman" w:hAnsi="Times New Roman" w:cs="Times New Roman"/>
          <w:bCs/>
        </w:rPr>
        <w:t xml:space="preserve">. PIP is a package manager </w:t>
      </w:r>
      <w:r w:rsidR="0046577A">
        <w:rPr>
          <w:rFonts w:ascii="Times New Roman" w:hAnsi="Times New Roman" w:cs="Times New Roman"/>
          <w:bCs/>
        </w:rPr>
        <w:t>for python</w:t>
      </w:r>
      <w:r w:rsidR="00F47489">
        <w:rPr>
          <w:rFonts w:ascii="Times New Roman" w:hAnsi="Times New Roman" w:cs="Times New Roman"/>
          <w:bCs/>
        </w:rPr>
        <w:t xml:space="preserve"> that makes it easier to install packages.</w:t>
      </w:r>
      <w:r w:rsidR="00162760">
        <w:rPr>
          <w:rFonts w:ascii="Times New Roman" w:hAnsi="Times New Roman" w:cs="Times New Roman"/>
          <w:bCs/>
        </w:rPr>
        <w:t xml:space="preserve"> </w:t>
      </w:r>
      <w:r w:rsidR="00726662">
        <w:rPr>
          <w:rFonts w:ascii="Times New Roman" w:hAnsi="Times New Roman" w:cs="Times New Roman"/>
          <w:bCs/>
        </w:rPr>
        <w:t>PIP allows installing Django to be extremely easy</w:t>
      </w:r>
      <w:r w:rsidR="00726662" w:rsidRPr="00E852AA">
        <w:rPr>
          <w:rFonts w:ascii="Times New Roman" w:hAnsi="Times New Roman" w:cs="Times New Roman"/>
          <w:bCs/>
        </w:rPr>
        <w:t>.</w:t>
      </w:r>
      <w:r w:rsidR="001C1204" w:rsidRPr="00E852AA">
        <w:rPr>
          <w:rFonts w:ascii="Times New Roman" w:hAnsi="Times New Roman" w:cs="Times New Roman"/>
          <w:bCs/>
        </w:rPr>
        <w:t xml:space="preserve"> </w:t>
      </w:r>
      <w:r w:rsidR="00BC2C2D" w:rsidRPr="00E852AA">
        <w:rPr>
          <w:rFonts w:ascii="Times New Roman" w:hAnsi="Times New Roman" w:cs="Times New Roman"/>
          <w:bCs/>
        </w:rPr>
        <w:t>In the command prompt, execute the following command: pip install </w:t>
      </w:r>
      <w:proofErr w:type="spellStart"/>
      <w:r w:rsidR="00BC2C2D" w:rsidRPr="00E852AA">
        <w:rPr>
          <w:rFonts w:ascii="Times New Roman" w:hAnsi="Times New Roman" w:cs="Times New Roman"/>
          <w:bCs/>
        </w:rPr>
        <w:t>django</w:t>
      </w:r>
      <w:proofErr w:type="spellEnd"/>
      <w:r w:rsidR="00BC2C2D" w:rsidRPr="00E852AA">
        <w:rPr>
          <w:rFonts w:ascii="Times New Roman" w:hAnsi="Times New Roman" w:cs="Times New Roman"/>
          <w:bCs/>
        </w:rPr>
        <w:t>. This will download and install Django.</w:t>
      </w:r>
    </w:p>
    <w:p w14:paraId="17ADCB20" w14:textId="299C6399" w:rsidR="00753A82" w:rsidRDefault="00753A82" w:rsidP="00C232EE">
      <w:pPr>
        <w:pStyle w:val="NoSpacing"/>
        <w:rPr>
          <w:rFonts w:ascii="Times New Roman" w:hAnsi="Times New Roman" w:cs="Times New Roman"/>
          <w:bCs/>
        </w:rPr>
      </w:pPr>
      <w:r>
        <w:rPr>
          <w:rFonts w:ascii="Times New Roman" w:hAnsi="Times New Roman" w:cs="Times New Roman"/>
          <w:bCs/>
        </w:rPr>
        <w:tab/>
        <w:t xml:space="preserve">Once you have </w:t>
      </w:r>
      <w:r w:rsidR="004723DD">
        <w:rPr>
          <w:rFonts w:ascii="Times New Roman" w:hAnsi="Times New Roman" w:cs="Times New Roman"/>
          <w:bCs/>
        </w:rPr>
        <w:t xml:space="preserve">downloaded the project and have the directory accessed from </w:t>
      </w:r>
      <w:r w:rsidR="00D34D5C">
        <w:rPr>
          <w:rFonts w:ascii="Times New Roman" w:hAnsi="Times New Roman" w:cs="Times New Roman"/>
          <w:bCs/>
        </w:rPr>
        <w:t xml:space="preserve">the command prompt to run server migrations use the command “python manage.py </w:t>
      </w:r>
      <w:proofErr w:type="spellStart"/>
      <w:r w:rsidR="00D34D5C">
        <w:rPr>
          <w:rFonts w:ascii="Times New Roman" w:hAnsi="Times New Roman" w:cs="Times New Roman"/>
          <w:bCs/>
        </w:rPr>
        <w:t>makemigrations</w:t>
      </w:r>
      <w:proofErr w:type="spellEnd"/>
      <w:r w:rsidR="00D34D5C">
        <w:rPr>
          <w:rFonts w:ascii="Times New Roman" w:hAnsi="Times New Roman" w:cs="Times New Roman"/>
          <w:bCs/>
        </w:rPr>
        <w:t>”</w:t>
      </w:r>
      <w:r w:rsidR="00D516E8">
        <w:rPr>
          <w:rFonts w:ascii="Times New Roman" w:hAnsi="Times New Roman" w:cs="Times New Roman"/>
          <w:bCs/>
        </w:rPr>
        <w:t xml:space="preserve"> to run the project type in “python manage.py </w:t>
      </w:r>
      <w:proofErr w:type="spellStart"/>
      <w:r w:rsidR="00D516E8">
        <w:rPr>
          <w:rFonts w:ascii="Times New Roman" w:hAnsi="Times New Roman" w:cs="Times New Roman"/>
          <w:bCs/>
        </w:rPr>
        <w:t>runserver</w:t>
      </w:r>
      <w:proofErr w:type="spellEnd"/>
      <w:r w:rsidR="00D516E8">
        <w:rPr>
          <w:rFonts w:ascii="Times New Roman" w:hAnsi="Times New Roman" w:cs="Times New Roman"/>
          <w:bCs/>
        </w:rPr>
        <w:t>” From there you will be directed to open a locally hosted version of the project in your browser</w:t>
      </w:r>
      <w:r w:rsidR="00443F87">
        <w:rPr>
          <w:rFonts w:ascii="Times New Roman" w:hAnsi="Times New Roman" w:cs="Times New Roman"/>
          <w:bCs/>
        </w:rPr>
        <w:t xml:space="preserve"> by typing in the given IP. This will run the project and give you full access to the functionality of it.</w:t>
      </w:r>
    </w:p>
    <w:p w14:paraId="74FA3182" w14:textId="5BE348D7" w:rsidR="00D077E9" w:rsidRPr="006C6662" w:rsidRDefault="004E5045" w:rsidP="007A10C1">
      <w:pPr>
        <w:pStyle w:val="NoSpacing"/>
        <w:rPr>
          <w:rFonts w:ascii="Times New Roman" w:hAnsi="Times New Roman" w:cs="Times New Roman"/>
          <w:bCs/>
        </w:rPr>
      </w:pPr>
      <w:r>
        <w:rPr>
          <w:rFonts w:ascii="Times New Roman" w:hAnsi="Times New Roman" w:cs="Times New Roman"/>
          <w:bCs/>
        </w:rPr>
        <w:tab/>
        <w:t xml:space="preserve">As technologically </w:t>
      </w:r>
      <w:r w:rsidR="00506F42">
        <w:rPr>
          <w:rFonts w:ascii="Times New Roman" w:hAnsi="Times New Roman" w:cs="Times New Roman"/>
          <w:bCs/>
        </w:rPr>
        <w:t xml:space="preserve">impaired user this is not very ideal for accessing this project. To make the site as user friendly as possible would be to host it with an actual URL so that </w:t>
      </w:r>
      <w:proofErr w:type="gramStart"/>
      <w:r w:rsidR="00506F42">
        <w:rPr>
          <w:rFonts w:ascii="Times New Roman" w:hAnsi="Times New Roman" w:cs="Times New Roman"/>
          <w:bCs/>
        </w:rPr>
        <w:t>all of</w:t>
      </w:r>
      <w:proofErr w:type="gramEnd"/>
      <w:r w:rsidR="00506F42">
        <w:rPr>
          <w:rFonts w:ascii="Times New Roman" w:hAnsi="Times New Roman" w:cs="Times New Roman"/>
          <w:bCs/>
        </w:rPr>
        <w:t xml:space="preserve"> the technical aspects do not need to be taken into account.</w:t>
      </w:r>
      <w:r w:rsidR="005F77D7">
        <w:rPr>
          <w:rFonts w:ascii="Times New Roman" w:hAnsi="Times New Roman" w:cs="Times New Roman"/>
          <w:bCs/>
        </w:rPr>
        <w:t xml:space="preserve"> People who would like to use any aspect of this project need to be </w:t>
      </w:r>
      <w:r w:rsidR="00FF7B32">
        <w:rPr>
          <w:rFonts w:ascii="Times New Roman" w:hAnsi="Times New Roman" w:cs="Times New Roman"/>
          <w:bCs/>
        </w:rPr>
        <w:t>physically capable.</w:t>
      </w:r>
    </w:p>
    <w:sectPr w:rsidR="00D077E9" w:rsidRPr="006C6662"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7FF54" w14:textId="77777777" w:rsidR="00075AF5" w:rsidRDefault="00075AF5">
      <w:r>
        <w:separator/>
      </w:r>
    </w:p>
    <w:p w14:paraId="463B02B8" w14:textId="77777777" w:rsidR="00075AF5" w:rsidRDefault="00075AF5"/>
  </w:endnote>
  <w:endnote w:type="continuationSeparator" w:id="0">
    <w:p w14:paraId="2E561A99" w14:textId="77777777" w:rsidR="00075AF5" w:rsidRDefault="00075AF5">
      <w:r>
        <w:continuationSeparator/>
      </w:r>
    </w:p>
    <w:p w14:paraId="3847275D" w14:textId="77777777" w:rsidR="00075AF5" w:rsidRDefault="00075AF5"/>
  </w:endnote>
  <w:endnote w:type="continuationNotice" w:id="1">
    <w:p w14:paraId="3E6FAF05" w14:textId="77777777" w:rsidR="00C1241B" w:rsidRDefault="00C124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37A8C788"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0FB806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102F8" w14:textId="77777777" w:rsidR="00075AF5" w:rsidRDefault="00075AF5">
      <w:r>
        <w:separator/>
      </w:r>
    </w:p>
    <w:p w14:paraId="652BD310" w14:textId="77777777" w:rsidR="00075AF5" w:rsidRDefault="00075AF5"/>
  </w:footnote>
  <w:footnote w:type="continuationSeparator" w:id="0">
    <w:p w14:paraId="6A47C5B1" w14:textId="77777777" w:rsidR="00075AF5" w:rsidRDefault="00075AF5">
      <w:r>
        <w:continuationSeparator/>
      </w:r>
    </w:p>
    <w:p w14:paraId="5E780272" w14:textId="77777777" w:rsidR="00075AF5" w:rsidRDefault="00075AF5"/>
  </w:footnote>
  <w:footnote w:type="continuationNotice" w:id="1">
    <w:p w14:paraId="2E6E02E2" w14:textId="77777777" w:rsidR="00C1241B" w:rsidRDefault="00C124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9"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29"/>
    </w:tblGrid>
    <w:tr w:rsidR="00D077E9" w14:paraId="52D166DE" w14:textId="77777777" w:rsidTr="00FF724F">
      <w:trPr>
        <w:trHeight w:val="1101"/>
      </w:trPr>
      <w:tc>
        <w:tcPr>
          <w:tcW w:w="9929" w:type="dxa"/>
          <w:tcBorders>
            <w:top w:val="nil"/>
            <w:left w:val="nil"/>
            <w:bottom w:val="single" w:sz="36" w:space="0" w:color="34ABA2" w:themeColor="accent3"/>
            <w:right w:val="nil"/>
          </w:tcBorders>
        </w:tcPr>
        <w:p w14:paraId="4A9BB73C" w14:textId="77777777" w:rsidR="00D077E9" w:rsidRPr="00FF724F" w:rsidRDefault="00D077E9">
          <w:pPr>
            <w:pStyle w:val="Header"/>
          </w:pPr>
        </w:p>
      </w:tc>
    </w:tr>
  </w:tbl>
  <w:p w14:paraId="466425F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BC5"/>
    <w:multiLevelType w:val="hybridMultilevel"/>
    <w:tmpl w:val="D56C4692"/>
    <w:lvl w:ilvl="0" w:tplc="04047C6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DD78E1"/>
    <w:multiLevelType w:val="hybridMultilevel"/>
    <w:tmpl w:val="502865C0"/>
    <w:lvl w:ilvl="0" w:tplc="12EA0F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62"/>
    <w:rsid w:val="000029AA"/>
    <w:rsid w:val="0002482E"/>
    <w:rsid w:val="00050324"/>
    <w:rsid w:val="00075AF5"/>
    <w:rsid w:val="000771DF"/>
    <w:rsid w:val="000822BD"/>
    <w:rsid w:val="00084112"/>
    <w:rsid w:val="00084A5C"/>
    <w:rsid w:val="000A0150"/>
    <w:rsid w:val="000A7839"/>
    <w:rsid w:val="000C3BAF"/>
    <w:rsid w:val="000E63C9"/>
    <w:rsid w:val="00130E9D"/>
    <w:rsid w:val="00131FF2"/>
    <w:rsid w:val="00150A6D"/>
    <w:rsid w:val="00156609"/>
    <w:rsid w:val="00162760"/>
    <w:rsid w:val="001732EE"/>
    <w:rsid w:val="00176385"/>
    <w:rsid w:val="00185B35"/>
    <w:rsid w:val="001C1204"/>
    <w:rsid w:val="001C4C22"/>
    <w:rsid w:val="001E6593"/>
    <w:rsid w:val="001F2BC8"/>
    <w:rsid w:val="001F5F6B"/>
    <w:rsid w:val="00200FD2"/>
    <w:rsid w:val="002128D9"/>
    <w:rsid w:val="00216D95"/>
    <w:rsid w:val="00243EBC"/>
    <w:rsid w:val="00246A35"/>
    <w:rsid w:val="00247CA2"/>
    <w:rsid w:val="00274967"/>
    <w:rsid w:val="00284348"/>
    <w:rsid w:val="00285F85"/>
    <w:rsid w:val="002C5EA2"/>
    <w:rsid w:val="002F51F5"/>
    <w:rsid w:val="00312137"/>
    <w:rsid w:val="00320A48"/>
    <w:rsid w:val="00320D12"/>
    <w:rsid w:val="00330359"/>
    <w:rsid w:val="0033762F"/>
    <w:rsid w:val="00341ABA"/>
    <w:rsid w:val="00362AF5"/>
    <w:rsid w:val="00366C7E"/>
    <w:rsid w:val="0037132B"/>
    <w:rsid w:val="003741FF"/>
    <w:rsid w:val="00384EA3"/>
    <w:rsid w:val="003A39A1"/>
    <w:rsid w:val="003C2191"/>
    <w:rsid w:val="003D3863"/>
    <w:rsid w:val="003D74A2"/>
    <w:rsid w:val="003E16AE"/>
    <w:rsid w:val="00403794"/>
    <w:rsid w:val="004110DE"/>
    <w:rsid w:val="00422A07"/>
    <w:rsid w:val="0044085A"/>
    <w:rsid w:val="00443F87"/>
    <w:rsid w:val="0046577A"/>
    <w:rsid w:val="004723DD"/>
    <w:rsid w:val="004866CC"/>
    <w:rsid w:val="00494E2F"/>
    <w:rsid w:val="004A0FBF"/>
    <w:rsid w:val="004B21A5"/>
    <w:rsid w:val="004C4591"/>
    <w:rsid w:val="004E1829"/>
    <w:rsid w:val="004E5045"/>
    <w:rsid w:val="005037F0"/>
    <w:rsid w:val="00505D83"/>
    <w:rsid w:val="00506F42"/>
    <w:rsid w:val="0051640C"/>
    <w:rsid w:val="00516A86"/>
    <w:rsid w:val="005275F6"/>
    <w:rsid w:val="00532706"/>
    <w:rsid w:val="005409D3"/>
    <w:rsid w:val="00550068"/>
    <w:rsid w:val="00562902"/>
    <w:rsid w:val="00572102"/>
    <w:rsid w:val="0057363A"/>
    <w:rsid w:val="00576A48"/>
    <w:rsid w:val="005A0C5B"/>
    <w:rsid w:val="005C4D09"/>
    <w:rsid w:val="005E104E"/>
    <w:rsid w:val="005E5026"/>
    <w:rsid w:val="005F1BB0"/>
    <w:rsid w:val="005F70B3"/>
    <w:rsid w:val="005F77D7"/>
    <w:rsid w:val="006109F7"/>
    <w:rsid w:val="0062286D"/>
    <w:rsid w:val="00644E48"/>
    <w:rsid w:val="00656C4D"/>
    <w:rsid w:val="00665AA8"/>
    <w:rsid w:val="00671060"/>
    <w:rsid w:val="00673FEA"/>
    <w:rsid w:val="00674384"/>
    <w:rsid w:val="006C3F83"/>
    <w:rsid w:val="006C6662"/>
    <w:rsid w:val="006E13ED"/>
    <w:rsid w:val="006E5716"/>
    <w:rsid w:val="006E6BEC"/>
    <w:rsid w:val="006F0364"/>
    <w:rsid w:val="006F40D8"/>
    <w:rsid w:val="006F59CB"/>
    <w:rsid w:val="00725F0D"/>
    <w:rsid w:val="00726662"/>
    <w:rsid w:val="007302B3"/>
    <w:rsid w:val="00730733"/>
    <w:rsid w:val="00730E3A"/>
    <w:rsid w:val="00734768"/>
    <w:rsid w:val="00736AAF"/>
    <w:rsid w:val="00753895"/>
    <w:rsid w:val="00753A82"/>
    <w:rsid w:val="00765B2A"/>
    <w:rsid w:val="00783A34"/>
    <w:rsid w:val="007A10C1"/>
    <w:rsid w:val="007B4C31"/>
    <w:rsid w:val="007C6B52"/>
    <w:rsid w:val="007D12AD"/>
    <w:rsid w:val="007D16C5"/>
    <w:rsid w:val="007F4939"/>
    <w:rsid w:val="00840574"/>
    <w:rsid w:val="00862C9A"/>
    <w:rsid w:val="00862FE4"/>
    <w:rsid w:val="0086389A"/>
    <w:rsid w:val="0087605E"/>
    <w:rsid w:val="008777D8"/>
    <w:rsid w:val="00891E8B"/>
    <w:rsid w:val="00892206"/>
    <w:rsid w:val="008B1FEE"/>
    <w:rsid w:val="008B30E4"/>
    <w:rsid w:val="00903C32"/>
    <w:rsid w:val="00905EB6"/>
    <w:rsid w:val="00914BC9"/>
    <w:rsid w:val="00916B16"/>
    <w:rsid w:val="009173B9"/>
    <w:rsid w:val="00920B8A"/>
    <w:rsid w:val="0093335D"/>
    <w:rsid w:val="00934C89"/>
    <w:rsid w:val="0093613E"/>
    <w:rsid w:val="00943026"/>
    <w:rsid w:val="009570E6"/>
    <w:rsid w:val="00966B81"/>
    <w:rsid w:val="00976B9D"/>
    <w:rsid w:val="009801D9"/>
    <w:rsid w:val="009A1B14"/>
    <w:rsid w:val="009B004A"/>
    <w:rsid w:val="009C7720"/>
    <w:rsid w:val="00A23AFA"/>
    <w:rsid w:val="00A31B3E"/>
    <w:rsid w:val="00A32157"/>
    <w:rsid w:val="00A45788"/>
    <w:rsid w:val="00A520FB"/>
    <w:rsid w:val="00A532F3"/>
    <w:rsid w:val="00A66543"/>
    <w:rsid w:val="00A80416"/>
    <w:rsid w:val="00A826F6"/>
    <w:rsid w:val="00A83428"/>
    <w:rsid w:val="00A8489E"/>
    <w:rsid w:val="00A96DF0"/>
    <w:rsid w:val="00AC29F3"/>
    <w:rsid w:val="00AC3BE5"/>
    <w:rsid w:val="00AE0062"/>
    <w:rsid w:val="00AE7375"/>
    <w:rsid w:val="00B231E5"/>
    <w:rsid w:val="00B46A7E"/>
    <w:rsid w:val="00B52129"/>
    <w:rsid w:val="00B72FB8"/>
    <w:rsid w:val="00BA3B4A"/>
    <w:rsid w:val="00BA5CFE"/>
    <w:rsid w:val="00BB2504"/>
    <w:rsid w:val="00BB628A"/>
    <w:rsid w:val="00BC2C2D"/>
    <w:rsid w:val="00BF6A44"/>
    <w:rsid w:val="00C02B87"/>
    <w:rsid w:val="00C10105"/>
    <w:rsid w:val="00C1241B"/>
    <w:rsid w:val="00C16677"/>
    <w:rsid w:val="00C20308"/>
    <w:rsid w:val="00C21446"/>
    <w:rsid w:val="00C2194B"/>
    <w:rsid w:val="00C232EE"/>
    <w:rsid w:val="00C37E33"/>
    <w:rsid w:val="00C4086D"/>
    <w:rsid w:val="00C47474"/>
    <w:rsid w:val="00CA1896"/>
    <w:rsid w:val="00CA1F88"/>
    <w:rsid w:val="00CB5B28"/>
    <w:rsid w:val="00CC5906"/>
    <w:rsid w:val="00CC7867"/>
    <w:rsid w:val="00CD4126"/>
    <w:rsid w:val="00CF0610"/>
    <w:rsid w:val="00CF5371"/>
    <w:rsid w:val="00D0323A"/>
    <w:rsid w:val="00D0559F"/>
    <w:rsid w:val="00D077E9"/>
    <w:rsid w:val="00D34D5C"/>
    <w:rsid w:val="00D42CB7"/>
    <w:rsid w:val="00D516E8"/>
    <w:rsid w:val="00D5413D"/>
    <w:rsid w:val="00D570A9"/>
    <w:rsid w:val="00D662F3"/>
    <w:rsid w:val="00D70D02"/>
    <w:rsid w:val="00D770C7"/>
    <w:rsid w:val="00D86945"/>
    <w:rsid w:val="00D90290"/>
    <w:rsid w:val="00D94136"/>
    <w:rsid w:val="00DB5BD7"/>
    <w:rsid w:val="00DD152F"/>
    <w:rsid w:val="00DE213F"/>
    <w:rsid w:val="00DF027C"/>
    <w:rsid w:val="00E00A32"/>
    <w:rsid w:val="00E1508E"/>
    <w:rsid w:val="00E21580"/>
    <w:rsid w:val="00E22ACD"/>
    <w:rsid w:val="00E2329A"/>
    <w:rsid w:val="00E31D78"/>
    <w:rsid w:val="00E37DAB"/>
    <w:rsid w:val="00E46312"/>
    <w:rsid w:val="00E51DDE"/>
    <w:rsid w:val="00E60149"/>
    <w:rsid w:val="00E620B0"/>
    <w:rsid w:val="00E6546A"/>
    <w:rsid w:val="00E738A3"/>
    <w:rsid w:val="00E81B40"/>
    <w:rsid w:val="00E852AA"/>
    <w:rsid w:val="00E8616C"/>
    <w:rsid w:val="00EA71F1"/>
    <w:rsid w:val="00EB6448"/>
    <w:rsid w:val="00EB7770"/>
    <w:rsid w:val="00EC4338"/>
    <w:rsid w:val="00EF2365"/>
    <w:rsid w:val="00EF555B"/>
    <w:rsid w:val="00F027BB"/>
    <w:rsid w:val="00F11DCF"/>
    <w:rsid w:val="00F15AC1"/>
    <w:rsid w:val="00F162EA"/>
    <w:rsid w:val="00F27A64"/>
    <w:rsid w:val="00F40DB2"/>
    <w:rsid w:val="00F47489"/>
    <w:rsid w:val="00F52D27"/>
    <w:rsid w:val="00F83527"/>
    <w:rsid w:val="00FD583F"/>
    <w:rsid w:val="00FD7488"/>
    <w:rsid w:val="00FE2FA6"/>
    <w:rsid w:val="00FE64B8"/>
    <w:rsid w:val="00FF16B4"/>
    <w:rsid w:val="00FF4E11"/>
    <w:rsid w:val="00FF724F"/>
    <w:rsid w:val="00FF7B3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7278982"/>
  <w15:docId w15:val="{41EF7EF0-79D1-4D9B-A7F3-2E9B4130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3"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Spacing">
    <w:name w:val="No Spacing"/>
    <w:aliases w:val="No Indent"/>
    <w:uiPriority w:val="3"/>
    <w:qFormat/>
    <w:rsid w:val="006C6662"/>
    <w:pPr>
      <w:spacing w:after="0" w:line="480" w:lineRule="auto"/>
    </w:pPr>
    <w:rPr>
      <w:rFonts w:eastAsiaTheme="minorEastAsia"/>
      <w:lang w:eastAsia="ja-JP"/>
    </w:rPr>
  </w:style>
  <w:style w:type="paragraph" w:styleId="ListParagraph">
    <w:name w:val="List Paragraph"/>
    <w:basedOn w:val="Normal"/>
    <w:uiPriority w:val="34"/>
    <w:unhideWhenUsed/>
    <w:qFormat/>
    <w:rsid w:val="00A520FB"/>
    <w:pPr>
      <w:ind w:left="720"/>
      <w:contextualSpacing/>
    </w:pPr>
  </w:style>
  <w:style w:type="paragraph" w:styleId="NormalWeb">
    <w:name w:val="Normal (Web)"/>
    <w:basedOn w:val="Normal"/>
    <w:uiPriority w:val="99"/>
    <w:semiHidden/>
    <w:unhideWhenUsed/>
    <w:rsid w:val="00665AA8"/>
    <w:rPr>
      <w:rFonts w:ascii="Times New Roman" w:hAnsi="Times New Roman" w:cs="Times New Roman"/>
      <w:sz w:val="24"/>
      <w:szCs w:val="24"/>
    </w:rPr>
  </w:style>
  <w:style w:type="character" w:styleId="Hyperlink">
    <w:name w:val="Hyperlink"/>
    <w:basedOn w:val="DefaultParagraphFont"/>
    <w:uiPriority w:val="99"/>
    <w:unhideWhenUsed/>
    <w:rsid w:val="00665AA8"/>
    <w:rPr>
      <w:color w:val="3592CF" w:themeColor="hyperlink"/>
      <w:u w:val="single"/>
    </w:rPr>
  </w:style>
  <w:style w:type="character" w:styleId="UnresolvedMention">
    <w:name w:val="Unresolved Mention"/>
    <w:basedOn w:val="DefaultParagraphFont"/>
    <w:uiPriority w:val="99"/>
    <w:semiHidden/>
    <w:unhideWhenUsed/>
    <w:rsid w:val="00665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954623">
      <w:bodyDiv w:val="1"/>
      <w:marLeft w:val="0"/>
      <w:marRight w:val="0"/>
      <w:marTop w:val="0"/>
      <w:marBottom w:val="0"/>
      <w:divBdr>
        <w:top w:val="none" w:sz="0" w:space="0" w:color="auto"/>
        <w:left w:val="none" w:sz="0" w:space="0" w:color="auto"/>
        <w:bottom w:val="none" w:sz="0" w:space="0" w:color="auto"/>
        <w:right w:val="none" w:sz="0" w:space="0" w:color="auto"/>
      </w:divBdr>
      <w:divsChild>
        <w:div w:id="1250383733">
          <w:marLeft w:val="0"/>
          <w:marRight w:val="0"/>
          <w:marTop w:val="0"/>
          <w:marBottom w:val="0"/>
          <w:divBdr>
            <w:top w:val="none" w:sz="0" w:space="0" w:color="auto"/>
            <w:left w:val="none" w:sz="0" w:space="0" w:color="auto"/>
            <w:bottom w:val="none" w:sz="0" w:space="0" w:color="auto"/>
            <w:right w:val="none" w:sz="0" w:space="0" w:color="auto"/>
          </w:divBdr>
          <w:divsChild>
            <w:div w:id="3364664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thon.org/download/"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Coleman\AppData\Local\Microsoft\Office\16.0\DTS\en-US%7bA9C3FD84-8355-4C12-ADA3-750A682171AE%7d\%7b5B1D9377-7F97-43A5-B385-EA09E73A2BA3%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A72B27022F4B04BDCF869CD4E10822"/>
        <w:category>
          <w:name w:val="General"/>
          <w:gallery w:val="placeholder"/>
        </w:category>
        <w:types>
          <w:type w:val="bbPlcHdr"/>
        </w:types>
        <w:behaviors>
          <w:behavior w:val="content"/>
        </w:behaviors>
        <w:guid w:val="{6A7DEBD6-5D2D-4C9E-B57D-36B4E6286EFB}"/>
      </w:docPartPr>
      <w:docPartBody>
        <w:p w:rsidR="003F0DEF" w:rsidRDefault="00127379">
          <w:pPr>
            <w:pStyle w:val="F8A72B27022F4B04BDCF869CD4E10822"/>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24</w:t>
          </w:r>
          <w:r w:rsidRPr="00D86945">
            <w:rPr>
              <w:rStyle w:val="SubtitleChar"/>
              <w:b/>
            </w:rPr>
            <w:fldChar w:fldCharType="end"/>
          </w:r>
        </w:p>
      </w:docPartBody>
    </w:docPart>
    <w:docPart>
      <w:docPartPr>
        <w:name w:val="949FCEF6572444B3B19D82E7987E4F29"/>
        <w:category>
          <w:name w:val="General"/>
          <w:gallery w:val="placeholder"/>
        </w:category>
        <w:types>
          <w:type w:val="bbPlcHdr"/>
        </w:types>
        <w:behaviors>
          <w:behavior w:val="content"/>
        </w:behaviors>
        <w:guid w:val="{4F6E287C-8761-4E0A-A1E5-A5DC157B8AB7}"/>
      </w:docPartPr>
      <w:docPartBody>
        <w:p w:rsidR="003F0DEF" w:rsidRDefault="00127379">
          <w:pPr>
            <w:pStyle w:val="949FCEF6572444B3B19D82E7987E4F2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79"/>
    <w:rsid w:val="00127379"/>
    <w:rsid w:val="003F0DEF"/>
    <w:rsid w:val="00EA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F8A72B27022F4B04BDCF869CD4E10822">
    <w:name w:val="F8A72B27022F4B04BDCF869CD4E10822"/>
  </w:style>
  <w:style w:type="paragraph" w:customStyle="1" w:styleId="949FCEF6572444B3B19D82E7987E4F29">
    <w:name w:val="949FCEF6572444B3B19D82E7987E4F29"/>
  </w:style>
  <w:style w:type="paragraph" w:customStyle="1" w:styleId="640EBE43E184444F869C19FACA96F3D1">
    <w:name w:val="640EBE43E184444F869C19FACA96F3D1"/>
  </w:style>
  <w:style w:type="paragraph" w:customStyle="1" w:styleId="2E76A23EA13D4070A475478062180FFF">
    <w:name w:val="2E76A23EA13D4070A475478062180FFF"/>
  </w:style>
  <w:style w:type="paragraph" w:customStyle="1" w:styleId="2BCA33BC2BB94185B0DF86EDDB08E143">
    <w:name w:val="2BCA33BC2BB94185B0DF86EDDB08E143"/>
  </w:style>
  <w:style w:type="paragraph" w:customStyle="1" w:styleId="D6E08D6EC69C47E4BBD92974C4B12AAA">
    <w:name w:val="D6E08D6EC69C47E4BBD92974C4B12AAA"/>
  </w:style>
  <w:style w:type="paragraph" w:customStyle="1" w:styleId="92539B6380C74996B55A9121B738B372">
    <w:name w:val="92539B6380C74996B55A9121B738B372"/>
  </w:style>
  <w:style w:type="paragraph" w:customStyle="1" w:styleId="156D4A18A72944AEB140B5765493C95B">
    <w:name w:val="156D4A18A72944AEB140B5765493C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{5B1D9377-7F97-43A5-B385-EA09E73A2BA3}tf16392850</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Coleman</dc:creator>
  <cp:keywords/>
  <cp:lastModifiedBy>Ryan Coleman</cp:lastModifiedBy>
  <cp:revision>3</cp:revision>
  <cp:lastPrinted>2006-08-01T17:47:00Z</cp:lastPrinted>
  <dcterms:created xsi:type="dcterms:W3CDTF">2020-04-28T06:56:00Z</dcterms:created>
  <dcterms:modified xsi:type="dcterms:W3CDTF">2020-08-25T17:07:00Z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